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A9" w:rsidRPr="00A66E7A" w:rsidRDefault="0054292C" w:rsidP="0054292C">
      <w:pPr>
        <w:pStyle w:val="Title"/>
      </w:pPr>
      <w:r>
        <w:t>Table of contents</w:t>
      </w:r>
    </w:p>
    <w:p w:rsidR="00595008" w:rsidRPr="00F812D0" w:rsidRDefault="0054292C" w:rsidP="0054292C">
      <w:r>
        <w:t>Here we introduce:-</w:t>
      </w:r>
    </w:p>
    <w:tbl>
      <w:tblPr>
        <w:tblW w:w="54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bottom w:w="288" w:type="dxa"/>
          <w:right w:w="115" w:type="dxa"/>
        </w:tblCellMar>
        <w:tblLook w:val="04A0" w:firstRow="1" w:lastRow="0" w:firstColumn="1" w:lastColumn="0" w:noHBand="0" w:noVBand="1"/>
        <w:tblDescription w:val="Presentation notes table"/>
      </w:tblPr>
      <w:tblGrid>
        <w:gridCol w:w="9185"/>
        <w:gridCol w:w="992"/>
      </w:tblGrid>
      <w:tr w:rsidR="00FF1EA5" w:rsidRPr="00F812D0" w:rsidTr="00FF1EA5">
        <w:trPr>
          <w:gridAfter w:val="1"/>
          <w:wAfter w:w="552" w:type="dxa"/>
          <w:trHeight w:val="493"/>
        </w:trPr>
        <w:tc>
          <w:tcPr>
            <w:tcW w:w="9625" w:type="dxa"/>
          </w:tcPr>
          <w:p w:rsidR="00FF1EA5" w:rsidRPr="00FF1EA5" w:rsidRDefault="00FF1EA5" w:rsidP="00FF1EA5">
            <w:pPr>
              <w:pStyle w:val="Heading1"/>
              <w:numPr>
                <w:ilvl w:val="0"/>
                <w:numId w:val="6"/>
              </w:numPr>
              <w:rPr>
                <w:rtl/>
                <w:lang w:bidi="ar-EG"/>
              </w:rPr>
            </w:pPr>
            <w:sdt>
              <w:sdtPr>
                <w:alias w:val="Topic:"/>
                <w:tag w:val="Topic:"/>
                <w:id w:val="124974922"/>
                <w:placeholder>
                  <w:docPart w:val="ED0DDD9E529D4928BAA5DD9AE7F73799"/>
                </w:placeholder>
                <w:temporary/>
                <w:showingPlcHdr/>
                <w15:appearance w15:val="hidden"/>
              </w:sdtPr>
              <w:sdtContent>
                <w:r w:rsidRPr="00FF1EA5">
                  <w:t>Topic:</w:t>
                </w:r>
              </w:sdtContent>
            </w:sdt>
            <w:r w:rsidRPr="00FF1EA5">
              <w:t xml:space="preserve"> University system </w:t>
            </w:r>
          </w:p>
        </w:tc>
      </w:tr>
      <w:tr w:rsidR="00595008" w:rsidRPr="00F812D0" w:rsidTr="00FF1EA5">
        <w:trPr>
          <w:trHeight w:val="483"/>
        </w:trPr>
        <w:tc>
          <w:tcPr>
            <w:tcW w:w="9625" w:type="dxa"/>
          </w:tcPr>
          <w:p w:rsidR="00FF1EA5" w:rsidRDefault="0054292C" w:rsidP="00FF1EA5">
            <w:pPr>
              <w:pStyle w:val="Heading1"/>
              <w:numPr>
                <w:ilvl w:val="0"/>
                <w:numId w:val="6"/>
              </w:numPr>
              <w:rPr>
                <w:rtl/>
              </w:rPr>
            </w:pPr>
            <w:r>
              <w:t>Cover page:</w:t>
            </w:r>
          </w:p>
          <w:p w:rsidR="006C3412" w:rsidRPr="00F812D0" w:rsidRDefault="0054292C" w:rsidP="00FF1EA5">
            <w:pPr>
              <w:pStyle w:val="Heading2"/>
              <w:numPr>
                <w:ilvl w:val="0"/>
                <w:numId w:val="6"/>
              </w:numPr>
            </w:pPr>
            <w:r w:rsidRPr="0054292C">
              <w:t>Project overview</w:t>
            </w:r>
          </w:p>
        </w:tc>
        <w:tc>
          <w:tcPr>
            <w:tcW w:w="552" w:type="dxa"/>
          </w:tcPr>
          <w:p w:rsidR="00595008" w:rsidRPr="00F812D0" w:rsidRDefault="0054292C" w:rsidP="00F812D0">
            <w:r>
              <w:t>Page1</w:t>
            </w:r>
          </w:p>
        </w:tc>
      </w:tr>
      <w:tr w:rsidR="0054292C" w:rsidRPr="00F812D0" w:rsidTr="00FF1EA5">
        <w:trPr>
          <w:trHeight w:val="557"/>
        </w:trPr>
        <w:tc>
          <w:tcPr>
            <w:tcW w:w="9625" w:type="dxa"/>
          </w:tcPr>
          <w:p w:rsidR="000C428B" w:rsidRPr="00F812D0" w:rsidRDefault="000C428B" w:rsidP="00FF1EA5">
            <w:pPr>
              <w:pStyle w:val="Heading1"/>
              <w:numPr>
                <w:ilvl w:val="0"/>
                <w:numId w:val="6"/>
              </w:numPr>
            </w:pPr>
            <w:r>
              <w:t>Table of contents</w:t>
            </w:r>
            <w:r w:rsidR="00FF1EA5">
              <w:rPr>
                <w:rFonts w:hint="cs"/>
                <w:rtl/>
              </w:rPr>
              <w:t>:</w:t>
            </w:r>
          </w:p>
          <w:p w:rsidR="0054292C" w:rsidRPr="00F812D0" w:rsidRDefault="000C428B" w:rsidP="00FF1EA5">
            <w:pPr>
              <w:pStyle w:val="Heading2"/>
              <w:numPr>
                <w:ilvl w:val="0"/>
                <w:numId w:val="6"/>
              </w:numPr>
            </w:pPr>
            <w:r>
              <w:t>Topics and page number</w:t>
            </w:r>
          </w:p>
        </w:tc>
        <w:tc>
          <w:tcPr>
            <w:tcW w:w="552" w:type="dxa"/>
          </w:tcPr>
          <w:p w:rsidR="0054292C" w:rsidRPr="00F812D0" w:rsidRDefault="0054292C" w:rsidP="0054292C">
            <w:r>
              <w:t>Page2</w:t>
            </w:r>
          </w:p>
        </w:tc>
      </w:tr>
      <w:tr w:rsidR="0054292C" w:rsidRPr="00F812D0" w:rsidTr="00FF1EA5">
        <w:trPr>
          <w:trHeight w:val="546"/>
        </w:trPr>
        <w:tc>
          <w:tcPr>
            <w:tcW w:w="9625" w:type="dxa"/>
          </w:tcPr>
          <w:p w:rsidR="0054292C" w:rsidRPr="00F812D0" w:rsidRDefault="0054292C" w:rsidP="00FF1EA5">
            <w:pPr>
              <w:pStyle w:val="Heading1"/>
              <w:numPr>
                <w:ilvl w:val="0"/>
                <w:numId w:val="6"/>
              </w:numPr>
            </w:pPr>
            <w:r>
              <w:t>Project team:</w:t>
            </w:r>
          </w:p>
          <w:p w:rsidR="0054292C" w:rsidRPr="00F812D0" w:rsidRDefault="0054292C" w:rsidP="00FF1EA5">
            <w:pPr>
              <w:pStyle w:val="Heading2"/>
              <w:numPr>
                <w:ilvl w:val="0"/>
                <w:numId w:val="6"/>
              </w:numPr>
            </w:pPr>
            <w:r>
              <w:t>Who did what in the team</w:t>
            </w:r>
          </w:p>
        </w:tc>
        <w:tc>
          <w:tcPr>
            <w:tcW w:w="552" w:type="dxa"/>
          </w:tcPr>
          <w:p w:rsidR="0054292C" w:rsidRPr="00F812D0" w:rsidRDefault="0054292C" w:rsidP="0054292C">
            <w:r>
              <w:t>Page3</w:t>
            </w:r>
          </w:p>
        </w:tc>
      </w:tr>
      <w:tr w:rsidR="0054292C" w:rsidRPr="00F812D0" w:rsidTr="00FF1EA5">
        <w:trPr>
          <w:trHeight w:val="557"/>
        </w:trPr>
        <w:tc>
          <w:tcPr>
            <w:tcW w:w="9625" w:type="dxa"/>
          </w:tcPr>
          <w:p w:rsidR="000C428B" w:rsidRPr="00F812D0" w:rsidRDefault="000C428B" w:rsidP="00FF1EA5">
            <w:pPr>
              <w:pStyle w:val="Heading1"/>
              <w:numPr>
                <w:ilvl w:val="0"/>
                <w:numId w:val="6"/>
              </w:numPr>
            </w:pPr>
            <w:r>
              <w:t>Introduction and Abstraction</w:t>
            </w:r>
            <w:r w:rsidR="00FF1EA5">
              <w:rPr>
                <w:rFonts w:hint="cs"/>
                <w:rtl/>
              </w:rPr>
              <w:t>:</w:t>
            </w:r>
          </w:p>
          <w:p w:rsidR="0054292C" w:rsidRPr="00F812D0" w:rsidRDefault="000C428B" w:rsidP="00FF1EA5">
            <w:pPr>
              <w:pStyle w:val="Heading2"/>
              <w:numPr>
                <w:ilvl w:val="0"/>
                <w:numId w:val="6"/>
              </w:numPr>
            </w:pPr>
            <w:r>
              <w:t>What is the project</w:t>
            </w:r>
          </w:p>
        </w:tc>
        <w:tc>
          <w:tcPr>
            <w:tcW w:w="552" w:type="dxa"/>
          </w:tcPr>
          <w:p w:rsidR="0054292C" w:rsidRPr="00F812D0" w:rsidRDefault="00FF1EA5" w:rsidP="0054292C">
            <w:r>
              <w:t>Page4</w:t>
            </w:r>
          </w:p>
        </w:tc>
      </w:tr>
      <w:tr w:rsidR="0054292C" w:rsidRPr="00F812D0" w:rsidTr="00FF1EA5">
        <w:trPr>
          <w:trHeight w:val="2313"/>
        </w:trPr>
        <w:tc>
          <w:tcPr>
            <w:tcW w:w="9625" w:type="dxa"/>
          </w:tcPr>
          <w:p w:rsidR="0054292C" w:rsidRPr="000C428B" w:rsidRDefault="000C428B" w:rsidP="00FF1EA5">
            <w:pPr>
              <w:pStyle w:val="Heading1"/>
              <w:numPr>
                <w:ilvl w:val="0"/>
                <w:numId w:val="6"/>
              </w:numPr>
            </w:pPr>
            <w:r w:rsidRPr="000C428B">
              <w:t>Content description</w:t>
            </w:r>
            <w:r w:rsidR="00FF1EA5">
              <w:rPr>
                <w:rFonts w:hint="cs"/>
                <w:rtl/>
              </w:rPr>
              <w:t>:</w:t>
            </w:r>
          </w:p>
          <w:p w:rsidR="0054292C" w:rsidRDefault="000C428B" w:rsidP="00FF1EA5">
            <w:pPr>
              <w:pStyle w:val="Heading2"/>
              <w:numPr>
                <w:ilvl w:val="0"/>
                <w:numId w:val="6"/>
              </w:numPr>
            </w:pPr>
            <w:r>
              <w:t>Person class (abstract class)</w:t>
            </w:r>
          </w:p>
          <w:p w:rsidR="000C428B" w:rsidRDefault="000C428B" w:rsidP="00FF1EA5">
            <w:pPr>
              <w:pStyle w:val="Heading2"/>
              <w:numPr>
                <w:ilvl w:val="0"/>
                <w:numId w:val="6"/>
              </w:numPr>
            </w:pPr>
            <w:r>
              <w:t>Student class</w:t>
            </w:r>
          </w:p>
          <w:p w:rsidR="000C428B" w:rsidRDefault="000C428B" w:rsidP="00FF1EA5">
            <w:pPr>
              <w:pStyle w:val="Heading2"/>
              <w:numPr>
                <w:ilvl w:val="0"/>
                <w:numId w:val="6"/>
              </w:numPr>
            </w:pPr>
            <w:r>
              <w:t>Employee class</w:t>
            </w:r>
          </w:p>
          <w:p w:rsidR="000C428B" w:rsidRDefault="000C428B" w:rsidP="00FF1EA5">
            <w:pPr>
              <w:pStyle w:val="Heading2"/>
              <w:numPr>
                <w:ilvl w:val="0"/>
                <w:numId w:val="6"/>
              </w:numPr>
            </w:pPr>
            <w:r>
              <w:t>Manager class</w:t>
            </w:r>
          </w:p>
          <w:p w:rsidR="000C428B" w:rsidRDefault="000C428B" w:rsidP="00FF1EA5">
            <w:pPr>
              <w:pStyle w:val="Heading2"/>
              <w:numPr>
                <w:ilvl w:val="0"/>
                <w:numId w:val="6"/>
              </w:numPr>
            </w:pPr>
            <w:r>
              <w:t>course class</w:t>
            </w:r>
          </w:p>
          <w:p w:rsidR="000C428B" w:rsidRDefault="000C428B" w:rsidP="00FF1EA5">
            <w:pPr>
              <w:pStyle w:val="Heading2"/>
              <w:numPr>
                <w:ilvl w:val="0"/>
                <w:numId w:val="6"/>
              </w:numPr>
            </w:pPr>
            <w:r>
              <w:t>department</w:t>
            </w:r>
            <w:r>
              <w:t xml:space="preserve"> class</w:t>
            </w:r>
          </w:p>
          <w:p w:rsidR="000C428B" w:rsidRDefault="000C428B" w:rsidP="00FF1EA5">
            <w:pPr>
              <w:pStyle w:val="Heading2"/>
              <w:numPr>
                <w:ilvl w:val="0"/>
                <w:numId w:val="6"/>
              </w:numPr>
            </w:pPr>
            <w:r>
              <w:t>university</w:t>
            </w:r>
            <w:r>
              <w:t xml:space="preserve"> class</w:t>
            </w:r>
          </w:p>
          <w:p w:rsidR="000C428B" w:rsidRPr="000C428B" w:rsidRDefault="000C428B" w:rsidP="00FF1EA5">
            <w:pPr>
              <w:pStyle w:val="Heading2"/>
              <w:numPr>
                <w:ilvl w:val="0"/>
                <w:numId w:val="6"/>
              </w:numPr>
            </w:pPr>
            <w:r>
              <w:t>faculty</w:t>
            </w:r>
            <w:r>
              <w:t xml:space="preserve"> class</w:t>
            </w:r>
          </w:p>
        </w:tc>
        <w:tc>
          <w:tcPr>
            <w:tcW w:w="552" w:type="dxa"/>
          </w:tcPr>
          <w:p w:rsidR="0054292C" w:rsidRPr="00F812D0" w:rsidRDefault="00FF1EA5" w:rsidP="0054292C">
            <w:r>
              <w:t>Page5</w:t>
            </w:r>
          </w:p>
        </w:tc>
      </w:tr>
    </w:tbl>
    <w:p w:rsidR="0085009A" w:rsidRDefault="0085009A">
      <w:pPr>
        <w:rPr>
          <w:rFonts w:ascii="Segoe UI" w:hAnsi="Segoe UI" w:cs="Segoe UI"/>
        </w:rPr>
      </w:pPr>
    </w:p>
    <w:p w:rsidR="0085009A" w:rsidRDefault="0085009A">
      <w:pPr>
        <w:rPr>
          <w:rFonts w:ascii="Segoe UI" w:hAnsi="Segoe UI" w:cs="Segoe UI"/>
        </w:rPr>
      </w:pPr>
      <w:r>
        <w:rPr>
          <w:rFonts w:ascii="Segoe UI" w:hAnsi="Segoe UI" w:cs="Segoe UI"/>
        </w:rPr>
        <w:br w:type="page"/>
      </w:r>
    </w:p>
    <w:p w:rsidR="0085009A" w:rsidRDefault="0085009A" w:rsidP="0085009A">
      <w:pPr>
        <w:pStyle w:val="Title"/>
        <w:rPr>
          <w:lang w:bidi="ar-EG"/>
        </w:rPr>
      </w:pPr>
      <w:r>
        <w:rPr>
          <w:lang w:bidi="ar-EG"/>
        </w:rPr>
        <w:lastRenderedPageBreak/>
        <w:t>How to work together</w:t>
      </w:r>
    </w:p>
    <w:p w:rsidR="0085009A" w:rsidRPr="00D249B6" w:rsidRDefault="0085009A" w:rsidP="0085009A">
      <w:pPr>
        <w:rPr>
          <w:rtl/>
          <w:lang w:bidi="ar-EG"/>
        </w:rPr>
      </w:pP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2"/>
          <w:szCs w:val="32"/>
        </w:rPr>
        <w:t>First, there was coordination and understanding among the team members, which made it interesting to accomplish this work.</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2"/>
          <w:szCs w:val="32"/>
        </w:rPr>
        <w:t>Sarah Omar:</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2"/>
          <w:szCs w:val="32"/>
        </w:rPr>
        <w:t>I started opening the project with an abstract class called a person who have a virtual function which will have a different</w:t>
      </w:r>
      <w:r w:rsidRPr="00F31A12">
        <w:rPr>
          <w:rFonts w:ascii="Arial" w:eastAsia="Times New Roman" w:hAnsi="Arial" w:cs="Arial"/>
          <w:color w:val="2F3333"/>
          <w:sz w:val="32"/>
          <w:szCs w:val="32"/>
          <w:rtl/>
        </w:rPr>
        <w:t> </w:t>
      </w:r>
      <w:r w:rsidRPr="00F31A12">
        <w:rPr>
          <w:rFonts w:ascii="Arial" w:eastAsia="Times New Roman" w:hAnsi="Arial" w:cs="Arial"/>
          <w:color w:val="2F3333"/>
          <w:sz w:val="32"/>
          <w:szCs w:val="32"/>
        </w:rPr>
        <w:t>implementation in the subclasses, then I created four classes that inherit from the abstract class and they are called employee, instructor, student and a singleton class called manager, then we created two classes. Department and course class. The department class has two functions named details and add (class name) we pass the course class for these two functions.</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2"/>
          <w:szCs w:val="32"/>
        </w:rPr>
        <w:t>Hadeer Badr:</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2"/>
          <w:szCs w:val="32"/>
        </w:rPr>
        <w:t>I had already started working on my part of the project, so I created a faculty class that contains a vector from the previous classes, and also contains the same two functions details and add (class name) the details function. It reads from the file, and the add function writes in the file, and we repeated this function with four classes: student, employee, instructor and department class. I also created the university class, and it contains both functions for faculty.</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2"/>
          <w:szCs w:val="32"/>
        </w:rPr>
        <w:t> In the end, we worked together on the main function, so we created an object from each class and a set of choices. Each class represents a number from 1 to 6 that calls the function. For each class, to facilitate the selection process</w:t>
      </w:r>
      <w:r w:rsidRPr="00F31A12">
        <w:rPr>
          <w:rFonts w:ascii="Arial" w:eastAsia="Times New Roman" w:hAnsi="Arial" w:cs="Arial"/>
          <w:color w:val="2F3333"/>
          <w:sz w:val="32"/>
          <w:szCs w:val="32"/>
          <w:rtl/>
          <w:lang w:bidi="ar-EG"/>
        </w:rPr>
        <w:t>.</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rtl/>
          <w:lang w:bidi="ar-EG"/>
        </w:rPr>
        <w:br w:type="textWrapping" w:clear="all"/>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21"/>
          <w:szCs w:val="21"/>
          <w:rtl/>
          <w:lang w:bidi="ar-EG"/>
        </w:rPr>
        <w:t> </w:t>
      </w:r>
    </w:p>
    <w:p w:rsidR="0085009A" w:rsidRPr="00F31A12" w:rsidRDefault="0085009A" w:rsidP="0085009A">
      <w:pPr>
        <w:shd w:val="clear" w:color="auto" w:fill="FFFFFF"/>
        <w:spacing w:after="240" w:line="240" w:lineRule="auto"/>
        <w:rPr>
          <w:rFonts w:ascii="Arial" w:eastAsia="Times New Roman" w:hAnsi="Arial" w:cs="Arial"/>
          <w:b/>
          <w:bCs/>
          <w:i/>
          <w:iCs/>
          <w:color w:val="2F3333"/>
          <w:sz w:val="21"/>
          <w:szCs w:val="21"/>
        </w:rPr>
      </w:pPr>
      <w:r w:rsidRPr="00F31A12">
        <w:rPr>
          <w:rFonts w:ascii="Arial" w:eastAsia="Times New Roman" w:hAnsi="Arial" w:cs="Arial"/>
          <w:b/>
          <w:bCs/>
          <w:i/>
          <w:iCs/>
          <w:color w:val="2F3333"/>
          <w:sz w:val="36"/>
          <w:szCs w:val="36"/>
        </w:rPr>
        <w:lastRenderedPageBreak/>
        <w:t>The Introduction</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6"/>
          <w:szCs w:val="36"/>
        </w:rPr>
        <w:t>We started working on the idea of making a system for the university, so we worked with classes to take advantage of its advantages such as inheritance, the abstract class, etc... So we created a class for each object, so we started by creating an abstract class for a person and a group of classes that inherit from it, and they are the student, employee, manager, and instructor class, and we created the director class Singleton type to create only one object from this class, as well as a university and college class, and work on reading and writing from files.</w:t>
      </w:r>
    </w:p>
    <w:p w:rsidR="0085009A" w:rsidRPr="00F31A12" w:rsidRDefault="0085009A" w:rsidP="0085009A">
      <w:pPr>
        <w:shd w:val="clear" w:color="auto" w:fill="FFFFFF"/>
        <w:spacing w:after="240" w:line="240" w:lineRule="auto"/>
        <w:rPr>
          <w:rFonts w:ascii="Arial" w:eastAsia="Times New Roman" w:hAnsi="Arial" w:cs="Arial"/>
          <w:b/>
          <w:bCs/>
          <w:i/>
          <w:iCs/>
          <w:color w:val="2F3333"/>
          <w:sz w:val="21"/>
          <w:szCs w:val="21"/>
        </w:rPr>
      </w:pPr>
      <w:r w:rsidRPr="00F31A12">
        <w:rPr>
          <w:rFonts w:ascii="Arial" w:eastAsia="Times New Roman" w:hAnsi="Arial" w:cs="Arial"/>
          <w:b/>
          <w:bCs/>
          <w:i/>
          <w:iCs/>
          <w:color w:val="2F3333"/>
          <w:sz w:val="36"/>
          <w:szCs w:val="36"/>
        </w:rPr>
        <w:t>Abstraction</w:t>
      </w:r>
    </w:p>
    <w:p w:rsidR="0085009A" w:rsidRPr="00F31A12" w:rsidRDefault="0085009A" w:rsidP="0085009A">
      <w:pPr>
        <w:shd w:val="clear" w:color="auto" w:fill="FFFFFF"/>
        <w:spacing w:after="240" w:line="240" w:lineRule="auto"/>
        <w:rPr>
          <w:rFonts w:ascii="Arial" w:eastAsia="Times New Roman" w:hAnsi="Arial" w:cs="Arial"/>
          <w:color w:val="2F3333"/>
          <w:sz w:val="21"/>
          <w:szCs w:val="21"/>
        </w:rPr>
      </w:pPr>
      <w:r w:rsidRPr="00F31A12">
        <w:rPr>
          <w:rFonts w:ascii="Arial" w:eastAsia="Times New Roman" w:hAnsi="Arial" w:cs="Arial"/>
          <w:color w:val="2F3333"/>
          <w:sz w:val="36"/>
          <w:szCs w:val="36"/>
        </w:rPr>
        <w:t>We finished the project by making a well-functioning university system by working on all classes and linking them by inheritance, and also using an abstract class to implement a specific funk in each class, a different implementation, pass the classes to the function in the college class, and finish the project in the main funk by making choices through if else and executing the function for each class in specific choice.</w:t>
      </w:r>
    </w:p>
    <w:p w:rsidR="0085009A" w:rsidRDefault="0085009A" w:rsidP="0085009A">
      <w:pPr>
        <w:rPr>
          <w:sz w:val="36"/>
          <w:szCs w:val="36"/>
          <w:lang w:bidi="ar-EG"/>
        </w:rPr>
      </w:pPr>
    </w:p>
    <w:p w:rsidR="0085009A" w:rsidRDefault="0085009A" w:rsidP="0085009A">
      <w:pPr>
        <w:rPr>
          <w:lang w:bidi="ar-EG"/>
        </w:rPr>
      </w:pPr>
      <w:r>
        <w:rPr>
          <w:lang w:bidi="ar-EG"/>
        </w:rPr>
        <w:br w:type="page"/>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lastRenderedPageBreak/>
        <w:t>Course class:</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We created this class with its own attributes such as name and id and a different implementation of the detail function</w:t>
      </w:r>
      <w:r w:rsidRPr="000432CC">
        <w:rPr>
          <w:rFonts w:ascii="Arial" w:eastAsia="Times New Roman" w:hAnsi="Arial" w:cs="Arial"/>
          <w:color w:val="2F3333"/>
          <w:sz w:val="36"/>
          <w:szCs w:val="36"/>
          <w:rtl/>
          <w:lang w:bidi="ar-EG"/>
        </w:rPr>
        <w:t>.</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Department class:</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This class contains a vector that carries an object from the course class and a function we pass the details to it in the course class, and it reads from the file and another function called an add_class name that writes on the file.</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University class:</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These classes have a vector of faculty and a pointer from the manager class and a function we pass the details to it in the faculty class, and it reads from the file and another function called an add_class name that writes on the file.</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Faculty class:</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This class has a vector of student, instructor,employee and department and a function for these classes. We pass the details to it in each class, and it reads from the file and another function called an add_class name that writes on the file.</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6"/>
          <w:szCs w:val="36"/>
        </w:rPr>
        <w:t>Main function:</w:t>
      </w:r>
    </w:p>
    <w:p w:rsidR="0085009A" w:rsidRPr="000432CC" w:rsidRDefault="0085009A" w:rsidP="0085009A">
      <w:pPr>
        <w:shd w:val="clear" w:color="auto" w:fill="FFFFFF"/>
        <w:spacing w:after="240" w:line="240" w:lineRule="auto"/>
        <w:rPr>
          <w:rFonts w:ascii="Arial" w:eastAsia="Times New Roman" w:hAnsi="Arial" w:cs="Arial"/>
          <w:color w:val="2F3333"/>
          <w:sz w:val="21"/>
          <w:szCs w:val="21"/>
        </w:rPr>
      </w:pPr>
      <w:r w:rsidRPr="000432CC">
        <w:rPr>
          <w:rFonts w:ascii="Arial" w:eastAsia="Times New Roman" w:hAnsi="Arial" w:cs="Arial"/>
          <w:color w:val="2F3333"/>
          <w:sz w:val="32"/>
          <w:szCs w:val="32"/>
        </w:rPr>
        <w:t>So we created an object from each class and a set of choices. Each class represents a number from 1 to 6 that calls the function. For each class, to facilitate the selection process</w:t>
      </w:r>
      <w:r w:rsidRPr="000432CC">
        <w:rPr>
          <w:rFonts w:ascii="Arial" w:eastAsia="Times New Roman" w:hAnsi="Arial" w:cs="Arial"/>
          <w:color w:val="2F3333"/>
          <w:sz w:val="32"/>
          <w:szCs w:val="32"/>
          <w:rtl/>
          <w:lang w:bidi="ar-EG"/>
        </w:rPr>
        <w:t>.</w:t>
      </w:r>
    </w:p>
    <w:p w:rsidR="0085009A" w:rsidRDefault="0085009A" w:rsidP="0085009A">
      <w:pPr>
        <w:rPr>
          <w:sz w:val="36"/>
          <w:szCs w:val="36"/>
          <w:lang w:bidi="ar-EG"/>
        </w:rPr>
      </w:pPr>
    </w:p>
    <w:p w:rsidR="0085009A" w:rsidRDefault="0085009A" w:rsidP="0085009A">
      <w:pPr>
        <w:rPr>
          <w:sz w:val="36"/>
          <w:szCs w:val="36"/>
          <w:lang w:bidi="ar-EG"/>
        </w:rPr>
      </w:pPr>
    </w:p>
    <w:p w:rsidR="0085009A" w:rsidRPr="00227443" w:rsidRDefault="0085009A" w:rsidP="0085009A">
      <w:pPr>
        <w:rPr>
          <w:rFonts w:hint="cs"/>
          <w:sz w:val="36"/>
          <w:szCs w:val="36"/>
          <w:rtl/>
          <w:lang w:bidi="ar-EG"/>
        </w:rPr>
      </w:pPr>
    </w:p>
    <w:p w:rsidR="00595008" w:rsidRPr="00A15C29" w:rsidRDefault="00595008">
      <w:pPr>
        <w:rPr>
          <w:rFonts w:ascii="Segoe UI" w:hAnsi="Segoe UI" w:cs="Segoe UI"/>
        </w:rPr>
      </w:pPr>
      <w:bookmarkStart w:id="0" w:name="_GoBack"/>
      <w:bookmarkEnd w:id="0"/>
    </w:p>
    <w:sectPr w:rsidR="00595008" w:rsidRPr="00A15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E9C" w:rsidRDefault="00FA0E9C" w:rsidP="00E32EEA">
      <w:pPr>
        <w:spacing w:after="0" w:line="240" w:lineRule="auto"/>
      </w:pPr>
      <w:r>
        <w:separator/>
      </w:r>
    </w:p>
  </w:endnote>
  <w:endnote w:type="continuationSeparator" w:id="0">
    <w:p w:rsidR="00FA0E9C" w:rsidRDefault="00FA0E9C" w:rsidP="00E3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E9C" w:rsidRDefault="00FA0E9C" w:rsidP="00E32EEA">
      <w:pPr>
        <w:spacing w:after="0" w:line="240" w:lineRule="auto"/>
      </w:pPr>
      <w:r>
        <w:separator/>
      </w:r>
    </w:p>
  </w:footnote>
  <w:footnote w:type="continuationSeparator" w:id="0">
    <w:p w:rsidR="00FA0E9C" w:rsidRDefault="00FA0E9C" w:rsidP="00E32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37A5"/>
    <w:multiLevelType w:val="hybridMultilevel"/>
    <w:tmpl w:val="86862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42E7"/>
    <w:multiLevelType w:val="hybridMultilevel"/>
    <w:tmpl w:val="931C4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B14F7"/>
    <w:multiLevelType w:val="hybridMultilevel"/>
    <w:tmpl w:val="DF36D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F0CE7"/>
    <w:multiLevelType w:val="hybridMultilevel"/>
    <w:tmpl w:val="5600D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4A389F"/>
    <w:multiLevelType w:val="hybridMultilevel"/>
    <w:tmpl w:val="B62A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411D0"/>
    <w:multiLevelType w:val="hybridMultilevel"/>
    <w:tmpl w:val="F5B600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2C"/>
    <w:rsid w:val="00002828"/>
    <w:rsid w:val="000213FB"/>
    <w:rsid w:val="000C428B"/>
    <w:rsid w:val="00131A00"/>
    <w:rsid w:val="00291026"/>
    <w:rsid w:val="00397814"/>
    <w:rsid w:val="003C06EB"/>
    <w:rsid w:val="0054292C"/>
    <w:rsid w:val="00595008"/>
    <w:rsid w:val="006C3412"/>
    <w:rsid w:val="00757863"/>
    <w:rsid w:val="0085009A"/>
    <w:rsid w:val="00886B5E"/>
    <w:rsid w:val="008D1197"/>
    <w:rsid w:val="009F6BA9"/>
    <w:rsid w:val="00A15C29"/>
    <w:rsid w:val="00A66E7A"/>
    <w:rsid w:val="00B77A95"/>
    <w:rsid w:val="00E32EEA"/>
    <w:rsid w:val="00F812D0"/>
    <w:rsid w:val="00FA0E9C"/>
    <w:rsid w:val="00FF1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6336C"/>
  <w15:chartTrackingRefBased/>
  <w15:docId w15:val="{95096AF4-B51B-4521-89ED-3AE5C333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2D0"/>
  </w:style>
  <w:style w:type="paragraph" w:styleId="Heading1">
    <w:name w:val="heading 1"/>
    <w:basedOn w:val="Normal"/>
    <w:link w:val="Heading1Char"/>
    <w:uiPriority w:val="9"/>
    <w:qFormat/>
    <w:rsid w:val="00F812D0"/>
    <w:pPr>
      <w:spacing w:after="0"/>
      <w:contextualSpacing/>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812D0"/>
    <w:pPr>
      <w:spacing w:after="0"/>
      <w:outlineLvl w:val="1"/>
    </w:pPr>
    <w:rPr>
      <w:rFonts w:eastAsiaTheme="majorEastAsia" w:cstheme="majorBid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2D0"/>
    <w:rPr>
      <w:rFonts w:eastAsiaTheme="majorEastAsia" w:cstheme="majorBidi"/>
      <w:b/>
      <w:sz w:val="24"/>
      <w:szCs w:val="32"/>
    </w:rPr>
  </w:style>
  <w:style w:type="paragraph" w:styleId="Title">
    <w:name w:val="Title"/>
    <w:basedOn w:val="Normal"/>
    <w:link w:val="TitleChar"/>
    <w:uiPriority w:val="10"/>
    <w:qFormat/>
    <w:rsid w:val="00F812D0"/>
    <w:pPr>
      <w:contextualSpacing/>
      <w:jc w:val="center"/>
    </w:pPr>
    <w:rPr>
      <w:rFonts w:asciiTheme="majorHAnsi" w:eastAsiaTheme="majorEastAsia" w:hAnsiTheme="majorHAnsi" w:cstheme="majorBidi"/>
      <w:b/>
      <w:kern w:val="28"/>
      <w:sz w:val="36"/>
      <w:szCs w:val="56"/>
    </w:rPr>
  </w:style>
  <w:style w:type="character" w:customStyle="1" w:styleId="TitleChar">
    <w:name w:val="Title Char"/>
    <w:basedOn w:val="DefaultParagraphFont"/>
    <w:link w:val="Title"/>
    <w:uiPriority w:val="10"/>
    <w:rsid w:val="00F812D0"/>
    <w:rPr>
      <w:rFonts w:asciiTheme="majorHAnsi" w:eastAsiaTheme="majorEastAsia" w:hAnsiTheme="majorHAnsi" w:cstheme="majorBidi"/>
      <w:b/>
      <w:kern w:val="28"/>
      <w:sz w:val="36"/>
      <w:szCs w:val="56"/>
    </w:rPr>
  </w:style>
  <w:style w:type="character" w:styleId="PlaceholderText">
    <w:name w:val="Placeholder Text"/>
    <w:basedOn w:val="DefaultParagraphFont"/>
    <w:uiPriority w:val="99"/>
    <w:semiHidden/>
    <w:rsid w:val="00F812D0"/>
    <w:rPr>
      <w:color w:val="808080"/>
    </w:rPr>
  </w:style>
  <w:style w:type="paragraph" w:styleId="Subtitle">
    <w:name w:val="Subtitle"/>
    <w:basedOn w:val="Normal"/>
    <w:next w:val="Normal"/>
    <w:link w:val="SubtitleChar"/>
    <w:uiPriority w:val="11"/>
    <w:semiHidden/>
    <w:unhideWhenUsed/>
    <w:qFormat/>
    <w:rsid w:val="00F812D0"/>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812D0"/>
    <w:rPr>
      <w:rFonts w:eastAsiaTheme="minorEastAsia"/>
      <w:color w:val="5A5A5A" w:themeColor="text1" w:themeTint="A5"/>
      <w:sz w:val="22"/>
      <w:szCs w:val="22"/>
    </w:rPr>
  </w:style>
  <w:style w:type="character" w:customStyle="1" w:styleId="Heading2Char">
    <w:name w:val="Heading 2 Char"/>
    <w:basedOn w:val="DefaultParagraphFont"/>
    <w:link w:val="Heading2"/>
    <w:uiPriority w:val="9"/>
    <w:rsid w:val="00F812D0"/>
    <w:rPr>
      <w:rFonts w:eastAsiaTheme="majorEastAsia" w:cstheme="majorBid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H.Sara\AppData\Roaming\Microsoft\Templates\Presentation%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0DDD9E529D4928BAA5DD9AE7F73799"/>
        <w:category>
          <w:name w:val="General"/>
          <w:gallery w:val="placeholder"/>
        </w:category>
        <w:types>
          <w:type w:val="bbPlcHdr"/>
        </w:types>
        <w:behaviors>
          <w:behavior w:val="content"/>
        </w:behaviors>
        <w:guid w:val="{5A630424-5ED5-4238-B048-84EECA41ECC2}"/>
      </w:docPartPr>
      <w:docPartBody>
        <w:p w:rsidR="00000000" w:rsidRDefault="00CD5313" w:rsidP="00CD5313">
          <w:pPr>
            <w:pStyle w:val="ED0DDD9E529D4928BAA5DD9AE7F73799"/>
          </w:pPr>
          <w:r w:rsidRPr="00F812D0">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13"/>
    <w:rsid w:val="006F20A3"/>
    <w:rsid w:val="00CD5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365B12E2344E28CAC7D6148F79316">
    <w:name w:val="31F365B12E2344E28CAC7D6148F79316"/>
  </w:style>
  <w:style w:type="paragraph" w:customStyle="1" w:styleId="B67BE1E16E0D42C28EC1B6944606E340">
    <w:name w:val="B67BE1E16E0D42C28EC1B6944606E340"/>
  </w:style>
  <w:style w:type="paragraph" w:customStyle="1" w:styleId="BFA8B280C084405CAEA1C34B98357C72">
    <w:name w:val="BFA8B280C084405CAEA1C34B98357C72"/>
  </w:style>
  <w:style w:type="paragraph" w:customStyle="1" w:styleId="2A0942FFEBCF40168F88F99EF6BB228A">
    <w:name w:val="2A0942FFEBCF40168F88F99EF6BB228A"/>
  </w:style>
  <w:style w:type="paragraph" w:customStyle="1" w:styleId="41DE5835DDDF47778A41780040CC6774">
    <w:name w:val="41DE5835DDDF47778A41780040CC6774"/>
  </w:style>
  <w:style w:type="paragraph" w:customStyle="1" w:styleId="E15FE96774A04751B71612F6F9C8E62F">
    <w:name w:val="E15FE96774A04751B71612F6F9C8E62F"/>
  </w:style>
  <w:style w:type="paragraph" w:customStyle="1" w:styleId="6607EB29D2654171978CFFB08F233721">
    <w:name w:val="6607EB29D2654171978CFFB08F233721"/>
  </w:style>
  <w:style w:type="paragraph" w:customStyle="1" w:styleId="78BDA235BDCC466AA5AEECBACDA25324">
    <w:name w:val="78BDA235BDCC466AA5AEECBACDA25324"/>
  </w:style>
  <w:style w:type="paragraph" w:customStyle="1" w:styleId="5A02F5BB53014AE990928A81C3C7EE88">
    <w:name w:val="5A02F5BB53014AE990928A81C3C7EE88"/>
  </w:style>
  <w:style w:type="paragraph" w:customStyle="1" w:styleId="9619B66C9B2C413884A7382AFA058607">
    <w:name w:val="9619B66C9B2C413884A7382AFA058607"/>
  </w:style>
  <w:style w:type="paragraph" w:customStyle="1" w:styleId="4CAD1E3961F4466BB6EF01251B46601E">
    <w:name w:val="4CAD1E3961F4466BB6EF01251B46601E"/>
  </w:style>
  <w:style w:type="paragraph" w:customStyle="1" w:styleId="5E8CBA002A38407991F731D9AC71D7E4">
    <w:name w:val="5E8CBA002A38407991F731D9AC71D7E4"/>
  </w:style>
  <w:style w:type="paragraph" w:customStyle="1" w:styleId="D0996A71B1BE4E099CF00F3881D47BB9">
    <w:name w:val="D0996A71B1BE4E099CF00F3881D47BB9"/>
  </w:style>
  <w:style w:type="paragraph" w:customStyle="1" w:styleId="70ACE47499C64E509458E2404FA898E3">
    <w:name w:val="70ACE47499C64E509458E2404FA898E3"/>
  </w:style>
  <w:style w:type="paragraph" w:customStyle="1" w:styleId="F90D95B6ED6943DF9F90D087D2BFCE12">
    <w:name w:val="F90D95B6ED6943DF9F90D087D2BFCE12"/>
  </w:style>
  <w:style w:type="paragraph" w:customStyle="1" w:styleId="5570DD6DC3F14A99800AB31F9419A633">
    <w:name w:val="5570DD6DC3F14A99800AB31F9419A633"/>
  </w:style>
  <w:style w:type="paragraph" w:customStyle="1" w:styleId="B6DD2BD3C5DC48119B95E1390898CE06">
    <w:name w:val="B6DD2BD3C5DC48119B95E1390898CE06"/>
    <w:rsid w:val="00CD5313"/>
  </w:style>
  <w:style w:type="paragraph" w:customStyle="1" w:styleId="57B82B40194947548EB21EEF96936CB0">
    <w:name w:val="57B82B40194947548EB21EEF96936CB0"/>
    <w:rsid w:val="00CD5313"/>
  </w:style>
  <w:style w:type="paragraph" w:customStyle="1" w:styleId="AA75FC6F3D8D465EA771AF556FE04F3A">
    <w:name w:val="AA75FC6F3D8D465EA771AF556FE04F3A"/>
    <w:rsid w:val="00CD5313"/>
  </w:style>
  <w:style w:type="paragraph" w:customStyle="1" w:styleId="CDDCDAA8EBF742FABA9634CAD32D9E24">
    <w:name w:val="CDDCDAA8EBF742FABA9634CAD32D9E24"/>
    <w:rsid w:val="00CD5313"/>
  </w:style>
  <w:style w:type="paragraph" w:customStyle="1" w:styleId="838627D44A76467F84CA864F3DD6F3D1">
    <w:name w:val="838627D44A76467F84CA864F3DD6F3D1"/>
    <w:rsid w:val="00CD5313"/>
  </w:style>
  <w:style w:type="paragraph" w:customStyle="1" w:styleId="0B72973707FF42659557CCC7A87B07D2">
    <w:name w:val="0B72973707FF42659557CCC7A87B07D2"/>
    <w:rsid w:val="00CD5313"/>
  </w:style>
  <w:style w:type="paragraph" w:customStyle="1" w:styleId="33078DD920B5452D9FDFEAD136816016">
    <w:name w:val="33078DD920B5452D9FDFEAD136816016"/>
    <w:rsid w:val="00CD5313"/>
  </w:style>
  <w:style w:type="paragraph" w:customStyle="1" w:styleId="54AAFC040A274FAD81EE7A753A0C5EDF">
    <w:name w:val="54AAFC040A274FAD81EE7A753A0C5EDF"/>
    <w:rsid w:val="00CD5313"/>
  </w:style>
  <w:style w:type="paragraph" w:customStyle="1" w:styleId="74ABC200C7074276864DE1F4A4BC8043">
    <w:name w:val="74ABC200C7074276864DE1F4A4BC8043"/>
    <w:rsid w:val="00CD5313"/>
  </w:style>
  <w:style w:type="paragraph" w:customStyle="1" w:styleId="106BDEB0400B41318E10411D251545EE">
    <w:name w:val="106BDEB0400B41318E10411D251545EE"/>
    <w:rsid w:val="00CD5313"/>
  </w:style>
  <w:style w:type="paragraph" w:customStyle="1" w:styleId="ECFF4DA8B12349DFB64F3E7BDABDA86D">
    <w:name w:val="ECFF4DA8B12349DFB64F3E7BDABDA86D"/>
    <w:rsid w:val="00CD5313"/>
  </w:style>
  <w:style w:type="paragraph" w:customStyle="1" w:styleId="FF8540806C174501A3A43E7F8200D39F">
    <w:name w:val="FF8540806C174501A3A43E7F8200D39F"/>
    <w:rsid w:val="00CD5313"/>
  </w:style>
  <w:style w:type="paragraph" w:customStyle="1" w:styleId="E21EBC9B8FB5411E8D713BBBBAEA3C86">
    <w:name w:val="E21EBC9B8FB5411E8D713BBBBAEA3C86"/>
    <w:rsid w:val="00CD5313"/>
  </w:style>
  <w:style w:type="paragraph" w:customStyle="1" w:styleId="4C8F837C695643CE8A1C944C4D56D696">
    <w:name w:val="4C8F837C695643CE8A1C944C4D56D696"/>
    <w:rsid w:val="00CD5313"/>
  </w:style>
  <w:style w:type="paragraph" w:customStyle="1" w:styleId="8ED77F19B5584A03A0E0FAE1DA732309">
    <w:name w:val="8ED77F19B5584A03A0E0FAE1DA732309"/>
    <w:rsid w:val="00CD5313"/>
  </w:style>
  <w:style w:type="paragraph" w:customStyle="1" w:styleId="FEC9B1F0B8DA45009EC0B5F1CD4AB909">
    <w:name w:val="FEC9B1F0B8DA45009EC0B5F1CD4AB909"/>
    <w:rsid w:val="00CD5313"/>
  </w:style>
  <w:style w:type="paragraph" w:customStyle="1" w:styleId="E192B2A28B544F8BBBBEC50130F5E7A5">
    <w:name w:val="E192B2A28B544F8BBBBEC50130F5E7A5"/>
    <w:rsid w:val="00CD5313"/>
  </w:style>
  <w:style w:type="paragraph" w:customStyle="1" w:styleId="FB3D1E2165914410B56C0CD081FC4ABD">
    <w:name w:val="FB3D1E2165914410B56C0CD081FC4ABD"/>
    <w:rsid w:val="00CD5313"/>
  </w:style>
  <w:style w:type="paragraph" w:customStyle="1" w:styleId="1F06CA0C5E954B6795B235022E25AB34">
    <w:name w:val="1F06CA0C5E954B6795B235022E25AB34"/>
    <w:rsid w:val="00CD5313"/>
  </w:style>
  <w:style w:type="paragraph" w:customStyle="1" w:styleId="96B72B8D94BB4AE4BE69700B030633F5">
    <w:name w:val="96B72B8D94BB4AE4BE69700B030633F5"/>
    <w:rsid w:val="00CD5313"/>
  </w:style>
  <w:style w:type="paragraph" w:customStyle="1" w:styleId="C7F2D3C355144478B1BFA8338FD1976F">
    <w:name w:val="C7F2D3C355144478B1BFA8338FD1976F"/>
    <w:rsid w:val="00CD5313"/>
  </w:style>
  <w:style w:type="paragraph" w:customStyle="1" w:styleId="BE308EDE07D54608ADFB39D3424D6C09">
    <w:name w:val="BE308EDE07D54608ADFB39D3424D6C09"/>
    <w:rsid w:val="00CD5313"/>
  </w:style>
  <w:style w:type="paragraph" w:customStyle="1" w:styleId="A077B2B5C24E45EEAE0D93EA3B8B7142">
    <w:name w:val="A077B2B5C24E45EEAE0D93EA3B8B7142"/>
    <w:rsid w:val="00CD5313"/>
  </w:style>
  <w:style w:type="paragraph" w:customStyle="1" w:styleId="329B2FCD717B41D6B347E9090D48BEBB">
    <w:name w:val="329B2FCD717B41D6B347E9090D48BEBB"/>
    <w:rsid w:val="00CD5313"/>
  </w:style>
  <w:style w:type="paragraph" w:customStyle="1" w:styleId="A157B1594BC441D59122A0BFEA78B441">
    <w:name w:val="A157B1594BC441D59122A0BFEA78B441"/>
    <w:rsid w:val="00CD5313"/>
  </w:style>
  <w:style w:type="paragraph" w:customStyle="1" w:styleId="0FE3D5CBFA50441F9375D52101D23C85">
    <w:name w:val="0FE3D5CBFA50441F9375D52101D23C85"/>
    <w:rsid w:val="00CD5313"/>
  </w:style>
  <w:style w:type="paragraph" w:customStyle="1" w:styleId="ED0DDD9E529D4928BAA5DD9AE7F73799">
    <w:name w:val="ED0DDD9E529D4928BAA5DD9AE7F73799"/>
    <w:rsid w:val="00CD5313"/>
  </w:style>
  <w:style w:type="paragraph" w:customStyle="1" w:styleId="F9ED15219C2C46B79DB2821E22C68B73">
    <w:name w:val="F9ED15219C2C46B79DB2821E22C68B73"/>
    <w:rsid w:val="00CD5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0F865-92F7-44B0-B2E4-98E275BF020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F4C5492-E66C-4AA3-86D3-224353816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7DC6D4-A22B-4A11-8A7E-3ACB8FAE2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Presentation notes</Template>
  <TotalTime>28</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2023-08-17T09:52:00Z</dcterms:created>
  <dcterms:modified xsi:type="dcterms:W3CDTF">2023-08-17T10:25:00Z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